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596F0" w14:textId="77777777" w:rsidR="00D9595F" w:rsidRPr="00D9595F" w:rsidRDefault="00C663EA" w:rsidP="004F503F">
      <w:r w:rsidRPr="00D400B8">
        <w:rPr>
          <w:rFonts w:ascii="Arial" w:hAnsi="Arial" w:cs="Arial" w:hint="eastAsia"/>
          <w:noProof/>
          <w:sz w:val="22"/>
        </w:rPr>
        <w:drawing>
          <wp:anchor distT="0" distB="0" distL="114300" distR="114300" simplePos="0" relativeHeight="251659264" behindDoc="1" locked="0" layoutInCell="1" allowOverlap="1" wp14:anchorId="21B07CE9" wp14:editId="0AB4A8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9850" cy="534520"/>
            <wp:effectExtent l="0" t="0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402" cy="53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6906" w14:textId="77777777" w:rsidR="00C663EA" w:rsidRDefault="00C663EA" w:rsidP="00D9595F">
      <w:pPr>
        <w:jc w:val="right"/>
        <w:rPr>
          <w:rFonts w:ascii="Arial" w:hAnsi="Arial" w:cs="Arial"/>
          <w:sz w:val="22"/>
        </w:rPr>
      </w:pPr>
    </w:p>
    <w:p w14:paraId="5D760456" w14:textId="77777777" w:rsidR="00D9595F" w:rsidRDefault="00C663EA" w:rsidP="00715169">
      <w:pPr>
        <w:jc w:val="left"/>
        <w:rPr>
          <w:rFonts w:ascii="Times New Roman" w:hAnsi="Times New Roman" w:cs="Times New Roman"/>
          <w:sz w:val="22"/>
        </w:rPr>
      </w:pPr>
      <w:r w:rsidRPr="001F3007">
        <w:rPr>
          <w:rFonts w:ascii="Times New Roman" w:hAnsi="Times New Roman" w:cs="Times New Roman"/>
          <w:sz w:val="22"/>
        </w:rPr>
        <w:t xml:space="preserve">School of Engineering, </w:t>
      </w:r>
      <w:r w:rsidR="00D9595F" w:rsidRPr="001F3007">
        <w:rPr>
          <w:rFonts w:ascii="Times New Roman" w:hAnsi="Times New Roman" w:cs="Times New Roman"/>
          <w:sz w:val="22"/>
        </w:rPr>
        <w:t>The University of Tokyo</w:t>
      </w:r>
    </w:p>
    <w:p w14:paraId="13914C82" w14:textId="77777777" w:rsidR="00715169" w:rsidRPr="001F3007" w:rsidRDefault="00715169" w:rsidP="00715169">
      <w:pPr>
        <w:jc w:val="left"/>
        <w:rPr>
          <w:rFonts w:ascii="Times New Roman" w:hAnsi="Times New Roman" w:cs="Times New Roman"/>
          <w:sz w:val="22"/>
        </w:rPr>
      </w:pPr>
    </w:p>
    <w:p w14:paraId="4830D4F8" w14:textId="026DAC78" w:rsidR="00D9595F" w:rsidRPr="00C663EA" w:rsidRDefault="00715169" w:rsidP="00715169">
      <w:pPr>
        <w:wordWrap w:val="0"/>
        <w:jc w:val="right"/>
      </w:pPr>
      <w:r>
        <w:rPr>
          <w:rFonts w:ascii="Times New Roman" w:hAnsi="Times New Roman" w:cs="Times New Roman" w:hint="eastAsia"/>
          <w:b/>
          <w:sz w:val="24"/>
        </w:rPr>
        <w:t>ESEP</w:t>
      </w:r>
      <w:r w:rsidR="00EA1CC3">
        <w:rPr>
          <w:rFonts w:ascii="Times New Roman" w:hAnsi="Times New Roman" w:cs="Times New Roman"/>
          <w:b/>
          <w:sz w:val="24"/>
        </w:rPr>
        <w:t>-G</w:t>
      </w:r>
      <w:bookmarkStart w:id="0" w:name="_GoBack"/>
      <w:bookmarkEnd w:id="0"/>
      <w:r w:rsidR="004E3B7A">
        <w:rPr>
          <w:rFonts w:ascii="Times New Roman" w:hAnsi="Times New Roman" w:cs="Times New Roman"/>
          <w:b/>
          <w:sz w:val="24"/>
        </w:rPr>
        <w:t>2020</w:t>
      </w:r>
      <w:r w:rsidR="005D0768">
        <w:rPr>
          <w:rFonts w:ascii="Times New Roman" w:hAnsi="Times New Roman" w:cs="Times New Roman"/>
          <w:b/>
          <w:sz w:val="24"/>
        </w:rPr>
        <w:t>,</w:t>
      </w:r>
      <w:r w:rsidR="002C573E" w:rsidRPr="00D9595F">
        <w:rPr>
          <w:rFonts w:ascii="Times New Roman" w:hAnsi="Times New Roman" w:cs="Times New Roman"/>
          <w:b/>
          <w:sz w:val="24"/>
        </w:rPr>
        <w:t xml:space="preserve"> </w:t>
      </w:r>
      <w:r w:rsidR="00341F97">
        <w:rPr>
          <w:rFonts w:ascii="Times New Roman" w:hAnsi="Times New Roman" w:cs="Times New Roman"/>
          <w:b/>
          <w:sz w:val="24"/>
        </w:rPr>
        <w:t>Suggested Form</w:t>
      </w:r>
      <w:r w:rsidR="00D25D0C">
        <w:rPr>
          <w:rFonts w:ascii="Times New Roman" w:hAnsi="Times New Roman" w:cs="Times New Roman"/>
          <w:b/>
          <w:sz w:val="24"/>
        </w:rPr>
        <w:t>at for</w:t>
      </w:r>
      <w:r w:rsidR="002812EC">
        <w:rPr>
          <w:rFonts w:ascii="Times New Roman" w:hAnsi="Times New Roman" w:cs="Times New Roman"/>
          <w:b/>
          <w:sz w:val="24"/>
        </w:rPr>
        <w:t xml:space="preserve"> </w:t>
      </w:r>
      <w:r w:rsidR="002C573E">
        <w:rPr>
          <w:rFonts w:ascii="Times New Roman" w:hAnsi="Times New Roman" w:cs="Times New Roman"/>
          <w:b/>
          <w:sz w:val="24"/>
        </w:rPr>
        <w:t>L</w:t>
      </w:r>
      <w:r w:rsidR="002C573E" w:rsidRPr="002C573E">
        <w:rPr>
          <w:rFonts w:ascii="Times New Roman" w:hAnsi="Times New Roman" w:cs="Times New Roman"/>
          <w:b/>
          <w:sz w:val="24"/>
        </w:rPr>
        <w:t>etter</w:t>
      </w:r>
      <w:r w:rsidR="00FA7FC0">
        <w:rPr>
          <w:rFonts w:ascii="Times New Roman" w:hAnsi="Times New Roman" w:cs="Times New Roman" w:hint="eastAsia"/>
          <w:b/>
          <w:sz w:val="24"/>
        </w:rPr>
        <w:t xml:space="preserve"> of Recommendation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71"/>
        <w:gridCol w:w="309"/>
        <w:gridCol w:w="283"/>
        <w:gridCol w:w="1080"/>
        <w:gridCol w:w="480"/>
        <w:gridCol w:w="708"/>
        <w:gridCol w:w="484"/>
        <w:gridCol w:w="1254"/>
        <w:gridCol w:w="418"/>
        <w:gridCol w:w="1672"/>
      </w:tblGrid>
      <w:tr w:rsidR="00CD5364" w:rsidRPr="00063EC4" w14:paraId="23B0BCE6" w14:textId="77777777" w:rsidTr="00CD5364">
        <w:tc>
          <w:tcPr>
            <w:tcW w:w="1980" w:type="dxa"/>
            <w:gridSpan w:val="2"/>
          </w:tcPr>
          <w:p w14:paraId="1466FB59" w14:textId="77777777" w:rsidR="00CD5364" w:rsidRPr="00063EC4" w:rsidRDefault="00CD5364" w:rsidP="00CD5364">
            <w:pPr>
              <w:rPr>
                <w:rFonts w:ascii="Times New Roman" w:eastAsia="SimSun" w:hAnsi="Times New Roman" w:cs="Times New Roman"/>
                <w:szCs w:val="21"/>
                <w:lang w:eastAsia="zh-CN"/>
              </w:rPr>
            </w:pPr>
            <w:r w:rsidRPr="00063EC4">
              <w:rPr>
                <w:rFonts w:ascii="Times New Roman" w:eastAsia="SimSun" w:hAnsi="Times New Roman" w:cs="Times New Roman"/>
                <w:szCs w:val="21"/>
                <w:lang w:eastAsia="zh-CN"/>
              </w:rPr>
              <w:t xml:space="preserve">Name of Applicant </w:t>
            </w:r>
          </w:p>
        </w:tc>
        <w:tc>
          <w:tcPr>
            <w:tcW w:w="6379" w:type="dxa"/>
            <w:gridSpan w:val="8"/>
          </w:tcPr>
          <w:p w14:paraId="4DC54339" w14:textId="77777777" w:rsidR="00CD5364" w:rsidRPr="00063EC4" w:rsidRDefault="00CD5364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D030A" w:rsidRPr="00063EC4" w14:paraId="7AE7E8FB" w14:textId="77777777" w:rsidTr="00D35323">
        <w:tc>
          <w:tcPr>
            <w:tcW w:w="3823" w:type="dxa"/>
            <w:gridSpan w:val="5"/>
          </w:tcPr>
          <w:p w14:paraId="4E4B7934" w14:textId="77777777" w:rsidR="001D030A" w:rsidRPr="00063EC4" w:rsidRDefault="001D030A" w:rsidP="00CE3407">
            <w:pPr>
              <w:rPr>
                <w:rFonts w:ascii="Times New Roman" w:hAnsi="Times New Roman" w:cs="Times New Roman"/>
                <w:sz w:val="20"/>
              </w:rPr>
            </w:pPr>
            <w:r w:rsidRPr="00063EC4">
              <w:rPr>
                <w:rFonts w:ascii="Times New Roman" w:hAnsi="Times New Roman" w:cs="Times New Roman"/>
              </w:rPr>
              <w:t>How long have you known the applicant?</w:t>
            </w:r>
          </w:p>
        </w:tc>
        <w:tc>
          <w:tcPr>
            <w:tcW w:w="4536" w:type="dxa"/>
            <w:gridSpan w:val="5"/>
          </w:tcPr>
          <w:p w14:paraId="40759BD4" w14:textId="77777777" w:rsidR="001D030A" w:rsidRPr="00063EC4" w:rsidRDefault="001D030A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13985" w:rsidRPr="00063EC4" w14:paraId="67AB7B91" w14:textId="77777777" w:rsidTr="00D35323">
        <w:tc>
          <w:tcPr>
            <w:tcW w:w="3823" w:type="dxa"/>
            <w:gridSpan w:val="5"/>
          </w:tcPr>
          <w:p w14:paraId="2DE1E4A3" w14:textId="77777777" w:rsidR="00E13985" w:rsidRPr="00063EC4" w:rsidRDefault="00E13985" w:rsidP="00CE3407">
            <w:pPr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Relation to the applicant</w:t>
            </w:r>
          </w:p>
        </w:tc>
        <w:tc>
          <w:tcPr>
            <w:tcW w:w="4536" w:type="dxa"/>
            <w:gridSpan w:val="5"/>
          </w:tcPr>
          <w:p w14:paraId="4E0D1A01" w14:textId="77777777" w:rsidR="00E13985" w:rsidRPr="00063EC4" w:rsidRDefault="00E13985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CE3407" w:rsidRPr="00063EC4" w14:paraId="5FEF5009" w14:textId="77777777" w:rsidTr="00F13212">
        <w:tc>
          <w:tcPr>
            <w:tcW w:w="8359" w:type="dxa"/>
            <w:gridSpan w:val="10"/>
          </w:tcPr>
          <w:p w14:paraId="38B05666" w14:textId="77777777" w:rsidR="00CE3407" w:rsidRPr="00063EC4" w:rsidRDefault="00472A34" w:rsidP="00895B2E">
            <w:pPr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Please evaluate the applicant’s qualifications, professional knowledge, intellectual ability, potential</w:t>
            </w:r>
            <w:r w:rsidR="005D0768" w:rsidRPr="00063EC4">
              <w:rPr>
                <w:rFonts w:ascii="Times New Roman" w:hAnsi="Times New Roman" w:cs="Times New Roman"/>
              </w:rPr>
              <w:t>,</w:t>
            </w:r>
            <w:r w:rsidRPr="00063EC4">
              <w:rPr>
                <w:rFonts w:ascii="Times New Roman" w:hAnsi="Times New Roman" w:cs="Times New Roman"/>
              </w:rPr>
              <w:t xml:space="preserve"> and ability to organize and express ideas. </w:t>
            </w:r>
            <w:r w:rsidR="00895B2E" w:rsidRPr="00063EC4">
              <w:rPr>
                <w:rFonts w:ascii="Times New Roman" w:hAnsi="Times New Roman" w:cs="Times New Roman"/>
              </w:rPr>
              <w:t>You can</w:t>
            </w:r>
            <w:r w:rsidR="00686720" w:rsidRPr="00063EC4">
              <w:rPr>
                <w:rFonts w:ascii="Times New Roman" w:hAnsi="Times New Roman" w:cs="Times New Roman"/>
                <w:szCs w:val="21"/>
              </w:rPr>
              <w:t xml:space="preserve"> use </w:t>
            </w:r>
            <w:r w:rsidR="005D0768" w:rsidRPr="00063EC4">
              <w:rPr>
                <w:rFonts w:ascii="Times New Roman" w:hAnsi="Times New Roman" w:cs="Times New Roman"/>
                <w:szCs w:val="21"/>
              </w:rPr>
              <w:t>an</w:t>
            </w:r>
            <w:r w:rsidR="00686720" w:rsidRPr="00063EC4">
              <w:rPr>
                <w:rFonts w:ascii="Times New Roman" w:hAnsi="Times New Roman" w:cs="Times New Roman"/>
                <w:szCs w:val="21"/>
              </w:rPr>
              <w:t xml:space="preserve"> additional page </w:t>
            </w:r>
            <w:r w:rsidR="005D0768" w:rsidRPr="00063EC4">
              <w:rPr>
                <w:rFonts w:ascii="Times New Roman" w:hAnsi="Times New Roman" w:cs="Times New Roman"/>
                <w:szCs w:val="21"/>
              </w:rPr>
              <w:t>if</w:t>
            </w:r>
            <w:r w:rsidR="00686720" w:rsidRPr="00063EC4">
              <w:rPr>
                <w:rFonts w:ascii="Times New Roman" w:hAnsi="Times New Roman" w:cs="Times New Roman"/>
                <w:szCs w:val="21"/>
              </w:rPr>
              <w:t xml:space="preserve"> the space</w:t>
            </w:r>
            <w:r w:rsidR="005D0768" w:rsidRPr="00063EC4">
              <w:rPr>
                <w:rFonts w:ascii="Times New Roman" w:hAnsi="Times New Roman" w:cs="Times New Roman"/>
                <w:szCs w:val="21"/>
              </w:rPr>
              <w:t xml:space="preserve"> below</w:t>
            </w:r>
            <w:r w:rsidR="00895B2E" w:rsidRPr="00063EC4">
              <w:rPr>
                <w:rFonts w:ascii="Times New Roman" w:hAnsi="Times New Roman" w:cs="Times New Roman"/>
                <w:szCs w:val="21"/>
              </w:rPr>
              <w:t xml:space="preserve"> is insufficient</w:t>
            </w:r>
            <w:r w:rsidR="00686720" w:rsidRPr="00063EC4">
              <w:rPr>
                <w:rFonts w:ascii="Times New Roman" w:hAnsi="Times New Roman" w:cs="Times New Roman"/>
                <w:szCs w:val="21"/>
              </w:rPr>
              <w:t>.</w:t>
            </w:r>
          </w:p>
        </w:tc>
      </w:tr>
      <w:tr w:rsidR="00A82B69" w:rsidRPr="00063EC4" w14:paraId="6C398A73" w14:textId="77777777" w:rsidTr="00DE555E">
        <w:trPr>
          <w:trHeight w:val="5618"/>
        </w:trPr>
        <w:tc>
          <w:tcPr>
            <w:tcW w:w="8359" w:type="dxa"/>
            <w:gridSpan w:val="10"/>
          </w:tcPr>
          <w:p w14:paraId="7ADE3FF5" w14:textId="77777777" w:rsidR="00A82B69" w:rsidRPr="00063EC4" w:rsidRDefault="00A82B69" w:rsidP="004F503F">
            <w:pPr>
              <w:rPr>
                <w:rFonts w:ascii="Times New Roman" w:hAnsi="Times New Roman" w:cs="Times New Roman"/>
              </w:rPr>
            </w:pPr>
          </w:p>
          <w:p w14:paraId="3B48A047" w14:textId="77777777" w:rsidR="00895B2E" w:rsidRPr="00063EC4" w:rsidRDefault="00895B2E" w:rsidP="004F503F">
            <w:pPr>
              <w:rPr>
                <w:rFonts w:ascii="Times New Roman" w:eastAsia="SimSun" w:hAnsi="Times New Roman" w:cs="Times New Roman"/>
                <w:lang w:eastAsia="zh-CN"/>
              </w:rPr>
            </w:pPr>
          </w:p>
        </w:tc>
      </w:tr>
      <w:tr w:rsidR="00472A34" w:rsidRPr="00063EC4" w14:paraId="57E60735" w14:textId="77777777" w:rsidTr="00DE555E">
        <w:trPr>
          <w:trHeight w:val="439"/>
        </w:trPr>
        <w:tc>
          <w:tcPr>
            <w:tcW w:w="8359" w:type="dxa"/>
            <w:gridSpan w:val="10"/>
          </w:tcPr>
          <w:p w14:paraId="768142A1" w14:textId="77777777" w:rsidR="00472A34" w:rsidRPr="00063EC4" w:rsidRDefault="00472A34" w:rsidP="00063EC4">
            <w:pPr>
              <w:jc w:val="left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 xml:space="preserve">How would you evaluate the applicant as a candidate </w:t>
            </w:r>
            <w:r w:rsidR="005D0768" w:rsidRPr="00063EC4">
              <w:rPr>
                <w:rFonts w:ascii="Times New Roman" w:hAnsi="Times New Roman" w:cs="Times New Roman"/>
              </w:rPr>
              <w:t xml:space="preserve">for </w:t>
            </w:r>
            <w:r w:rsidRPr="00063EC4">
              <w:rPr>
                <w:rFonts w:ascii="Times New Roman" w:hAnsi="Times New Roman" w:cs="Times New Roman"/>
              </w:rPr>
              <w:t>enroll</w:t>
            </w:r>
            <w:r w:rsidR="005D0768" w:rsidRPr="00063EC4">
              <w:rPr>
                <w:rFonts w:ascii="Times New Roman" w:hAnsi="Times New Roman" w:cs="Times New Roman"/>
              </w:rPr>
              <w:t>ment</w:t>
            </w:r>
            <w:r w:rsidRPr="00063EC4">
              <w:rPr>
                <w:rFonts w:ascii="Times New Roman" w:hAnsi="Times New Roman" w:cs="Times New Roman"/>
              </w:rPr>
              <w:t xml:space="preserve"> to </w:t>
            </w:r>
            <w:r w:rsidR="00D25D0C">
              <w:rPr>
                <w:rFonts w:ascii="Times New Roman" w:hAnsi="Times New Roman" w:cs="Times New Roman"/>
              </w:rPr>
              <w:t>ESEP</w:t>
            </w:r>
            <w:r w:rsidRPr="00063EC4">
              <w:rPr>
                <w:rFonts w:ascii="Times New Roman" w:hAnsi="Times New Roman" w:cs="Times New Roman"/>
              </w:rPr>
              <w:t>?</w:t>
            </w:r>
          </w:p>
        </w:tc>
      </w:tr>
      <w:tr w:rsidR="0010385F" w:rsidRPr="00063EC4" w14:paraId="68438E47" w14:textId="77777777" w:rsidTr="00715169">
        <w:trPr>
          <w:trHeight w:val="217"/>
        </w:trPr>
        <w:tc>
          <w:tcPr>
            <w:tcW w:w="1671" w:type="dxa"/>
          </w:tcPr>
          <w:p w14:paraId="2EAF6BAC" w14:textId="77777777" w:rsidR="0010385F" w:rsidRPr="00063EC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Outstanding</w:t>
            </w:r>
          </w:p>
        </w:tc>
        <w:tc>
          <w:tcPr>
            <w:tcW w:w="1672" w:type="dxa"/>
            <w:gridSpan w:val="3"/>
          </w:tcPr>
          <w:p w14:paraId="1AC28326" w14:textId="77777777" w:rsidR="0010385F" w:rsidRPr="00063EC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672" w:type="dxa"/>
            <w:gridSpan w:val="3"/>
          </w:tcPr>
          <w:p w14:paraId="332DFE3B" w14:textId="77777777" w:rsidR="0010385F" w:rsidRPr="00063EC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672" w:type="dxa"/>
            <w:gridSpan w:val="2"/>
          </w:tcPr>
          <w:p w14:paraId="067EE478" w14:textId="77777777" w:rsidR="0010385F" w:rsidRPr="00063EC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672" w:type="dxa"/>
          </w:tcPr>
          <w:p w14:paraId="4D0F8A90" w14:textId="77777777" w:rsidR="0010385F" w:rsidRPr="00063EC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063EC4">
              <w:rPr>
                <w:rFonts w:ascii="Times New Roman" w:hAnsi="Times New Roman" w:cs="Times New Roman"/>
              </w:rPr>
              <w:t>Poor</w:t>
            </w:r>
          </w:p>
        </w:tc>
      </w:tr>
      <w:tr w:rsidR="0010385F" w:rsidRPr="00063EC4" w14:paraId="713BE47F" w14:textId="77777777" w:rsidTr="0010385F">
        <w:trPr>
          <w:trHeight w:val="619"/>
        </w:trPr>
        <w:tc>
          <w:tcPr>
            <w:tcW w:w="1671" w:type="dxa"/>
          </w:tcPr>
          <w:p w14:paraId="02B61D14" w14:textId="5FDBAFDD" w:rsidR="0010385F" w:rsidRPr="00063EC4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3"/>
          </w:tcPr>
          <w:p w14:paraId="1F862F3B" w14:textId="73E11AC7" w:rsidR="0010385F" w:rsidRPr="00A25432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3"/>
          </w:tcPr>
          <w:p w14:paraId="79CEAF4B" w14:textId="77777777" w:rsidR="0010385F" w:rsidRPr="00A25432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</w:tcPr>
          <w:p w14:paraId="0927BE52" w14:textId="77777777" w:rsidR="0010385F" w:rsidRPr="00A25432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</w:tcPr>
          <w:p w14:paraId="54BCFCD2" w14:textId="77777777" w:rsidR="0010385F" w:rsidRPr="00A25432" w:rsidRDefault="0010385F" w:rsidP="004F503F">
            <w:pPr>
              <w:rPr>
                <w:rFonts w:ascii="Times New Roman" w:hAnsi="Times New Roman" w:cs="Times New Roman"/>
              </w:rPr>
            </w:pPr>
          </w:p>
        </w:tc>
      </w:tr>
      <w:tr w:rsidR="00A82B69" w:rsidRPr="00063EC4" w14:paraId="119D1C8D" w14:textId="77777777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14:paraId="21B9BEAB" w14:textId="5E1590D8" w:rsidR="00A82B69" w:rsidRPr="00063EC4" w:rsidRDefault="00A82B69" w:rsidP="00063EC4">
            <w:pPr>
              <w:contextualSpacing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63EC4">
              <w:rPr>
                <w:rFonts w:ascii="Times New Roman" w:hAnsi="Times New Roman" w:cs="Times New Roman"/>
                <w:sz w:val="22"/>
                <w:szCs w:val="24"/>
              </w:rPr>
              <w:t>Re</w:t>
            </w:r>
            <w:r w:rsidR="00C32752">
              <w:rPr>
                <w:rFonts w:ascii="Times New Roman" w:hAnsi="Times New Roman" w:cs="Times New Roman"/>
                <w:sz w:val="22"/>
                <w:szCs w:val="24"/>
              </w:rPr>
              <w:t>commender</w:t>
            </w:r>
            <w:r w:rsidRPr="00063EC4">
              <w:rPr>
                <w:rFonts w:ascii="Times New Roman" w:hAnsi="Times New Roman" w:cs="Times New Roman"/>
                <w:sz w:val="22"/>
                <w:szCs w:val="24"/>
              </w:rPr>
              <w:t>'s name</w:t>
            </w:r>
          </w:p>
        </w:tc>
        <w:tc>
          <w:tcPr>
            <w:tcW w:w="2268" w:type="dxa"/>
            <w:gridSpan w:val="3"/>
            <w:vAlign w:val="center"/>
          </w:tcPr>
          <w:p w14:paraId="6DD47A90" w14:textId="6AF37CB6" w:rsidR="00A82B69" w:rsidRPr="00D35323" w:rsidRDefault="00A82B69" w:rsidP="00A82B69">
            <w:pPr>
              <w:rPr>
                <w:rFonts w:ascii="Times New Roman" w:eastAsia="ＭＳ Ｐゴシック" w:hAnsi="Times New Roman" w:cs="Times New Roman"/>
                <w:sz w:val="22"/>
                <w:szCs w:val="24"/>
              </w:rPr>
            </w:pPr>
          </w:p>
        </w:tc>
        <w:tc>
          <w:tcPr>
            <w:tcW w:w="1738" w:type="dxa"/>
            <w:gridSpan w:val="2"/>
            <w:vAlign w:val="center"/>
          </w:tcPr>
          <w:p w14:paraId="0B6EDB5B" w14:textId="77777777" w:rsidR="00A82B69" w:rsidRPr="00063EC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063EC4">
              <w:rPr>
                <w:rFonts w:ascii="Times New Roman" w:hAnsi="Times New Roman" w:cs="Times New Roman"/>
                <w:sz w:val="22"/>
                <w:szCs w:val="24"/>
              </w:rPr>
              <w:t xml:space="preserve">Position / Title </w:t>
            </w:r>
          </w:p>
        </w:tc>
        <w:tc>
          <w:tcPr>
            <w:tcW w:w="2090" w:type="dxa"/>
            <w:gridSpan w:val="2"/>
            <w:vAlign w:val="center"/>
          </w:tcPr>
          <w:p w14:paraId="36E1DB0C" w14:textId="0AD28339" w:rsidR="00A82B69" w:rsidRPr="00A25432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2B69" w:rsidRPr="00063EC4" w14:paraId="7FC50AE2" w14:textId="77777777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14:paraId="535D01BF" w14:textId="77777777" w:rsidR="00A82B69" w:rsidRPr="00063EC4" w:rsidRDefault="00A82B69" w:rsidP="00063EC4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63EC4">
              <w:rPr>
                <w:rFonts w:ascii="Times New Roman" w:hAnsi="Times New Roman" w:cs="Times New Roman"/>
                <w:sz w:val="22"/>
                <w:szCs w:val="24"/>
              </w:rPr>
              <w:t>E-mail address</w:t>
            </w:r>
          </w:p>
        </w:tc>
        <w:tc>
          <w:tcPr>
            <w:tcW w:w="6096" w:type="dxa"/>
            <w:gridSpan w:val="7"/>
            <w:vAlign w:val="center"/>
          </w:tcPr>
          <w:p w14:paraId="3218E2E4" w14:textId="3ACD3BF4" w:rsidR="00A82B69" w:rsidRPr="00063EC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2B69" w:rsidRPr="00063EC4" w14:paraId="39407727" w14:textId="77777777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14:paraId="453F79EF" w14:textId="77777777" w:rsidR="00A82B69" w:rsidRPr="00063EC4" w:rsidRDefault="00A82B69" w:rsidP="00063EC4">
            <w:pPr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063EC4">
              <w:rPr>
                <w:rFonts w:ascii="Times New Roman" w:hAnsi="Times New Roman" w:cs="Times New Roman"/>
                <w:sz w:val="22"/>
                <w:szCs w:val="24"/>
              </w:rPr>
              <w:t>Name of Organization</w:t>
            </w:r>
          </w:p>
        </w:tc>
        <w:tc>
          <w:tcPr>
            <w:tcW w:w="6096" w:type="dxa"/>
            <w:gridSpan w:val="7"/>
            <w:vAlign w:val="center"/>
          </w:tcPr>
          <w:p w14:paraId="2F35AD27" w14:textId="48B95EE1" w:rsidR="00A82B69" w:rsidRPr="00063EC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7927DFAB" w14:textId="77777777" w:rsidR="00A82B69" w:rsidRPr="00063EC4" w:rsidRDefault="00A82B69" w:rsidP="00A82B69">
      <w:pPr>
        <w:ind w:right="840"/>
        <w:rPr>
          <w:rFonts w:ascii="Times New Roman" w:eastAsia="SimSun" w:hAnsi="Times New Roman" w:cs="Times New Roman"/>
          <w:lang w:eastAsia="zh-CN"/>
        </w:rPr>
      </w:pPr>
    </w:p>
    <w:p w14:paraId="09BC8E6C" w14:textId="7C629917" w:rsidR="00B15567" w:rsidRPr="00063EC4" w:rsidRDefault="00B15567" w:rsidP="00A82B69">
      <w:pPr>
        <w:jc w:val="right"/>
        <w:rPr>
          <w:rFonts w:ascii="Times New Roman" w:eastAsia="SimSun" w:hAnsi="Times New Roman" w:cs="Times New Roman"/>
          <w:lang w:eastAsia="zh-CN"/>
        </w:rPr>
      </w:pPr>
      <w:r w:rsidRPr="00063EC4">
        <w:rPr>
          <w:rFonts w:ascii="Times New Roman" w:eastAsia="SimSun" w:hAnsi="Times New Roman" w:cs="Times New Roman"/>
          <w:lang w:eastAsia="zh-CN"/>
        </w:rPr>
        <w:t>Signature</w:t>
      </w:r>
      <w:r w:rsidR="00604F9B" w:rsidRPr="00063EC4">
        <w:rPr>
          <w:rFonts w:ascii="Times New Roman" w:eastAsia="SimSun" w:hAnsi="Times New Roman" w:cs="Times New Roman"/>
          <w:lang w:eastAsia="zh-CN"/>
        </w:rPr>
        <w:t xml:space="preserve"> of </w:t>
      </w:r>
      <w:r w:rsidR="00604F9B" w:rsidRPr="00063EC4">
        <w:rPr>
          <w:rFonts w:ascii="Times New Roman" w:hAnsi="Times New Roman" w:cs="Times New Roman"/>
        </w:rPr>
        <w:t>Re</w:t>
      </w:r>
      <w:r w:rsidR="00C32752">
        <w:rPr>
          <w:rFonts w:ascii="Times New Roman" w:hAnsi="Times New Roman" w:cs="Times New Roman"/>
        </w:rPr>
        <w:t>commende</w:t>
      </w:r>
      <w:r w:rsidR="00C32752" w:rsidRPr="002E0F45">
        <w:rPr>
          <w:rFonts w:ascii="Times New Roman" w:hAnsi="Times New Roman" w:cs="Times New Roman"/>
        </w:rPr>
        <w:t>r</w:t>
      </w:r>
      <w:r w:rsidR="00604F9B" w:rsidRPr="00D35323">
        <w:rPr>
          <w:rFonts w:ascii="Times New Roman" w:eastAsia="SimSun" w:hAnsi="Times New Roman" w:cs="Times New Roman"/>
          <w:lang w:eastAsia="zh-CN"/>
        </w:rPr>
        <w:t xml:space="preserve"> </w:t>
      </w:r>
      <w:r w:rsidR="00861372" w:rsidRPr="00D35323">
        <w:rPr>
          <w:rFonts w:ascii="Times New Roman" w:eastAsia="SimSun" w:hAnsi="Times New Roman" w:cs="Times New Roman"/>
          <w:lang w:eastAsia="zh-CN"/>
        </w:rPr>
        <w:t>(required)</w:t>
      </w:r>
      <w:r w:rsidRPr="002E0F45">
        <w:rPr>
          <w:rFonts w:ascii="Times New Roman" w:eastAsia="SimSun" w:hAnsi="Times New Roman" w:cs="Times New Roman"/>
          <w:lang w:eastAsia="zh-CN"/>
        </w:rPr>
        <w:t>_</w:t>
      </w:r>
      <w:r w:rsidRPr="00063EC4">
        <w:rPr>
          <w:rFonts w:ascii="Times New Roman" w:eastAsia="SimSun" w:hAnsi="Times New Roman" w:cs="Times New Roman"/>
          <w:lang w:eastAsia="zh-CN"/>
        </w:rPr>
        <w:t>________________</w:t>
      </w:r>
      <w:r w:rsidR="00481794" w:rsidRPr="00063EC4">
        <w:rPr>
          <w:rFonts w:ascii="Times New Roman" w:eastAsia="SimSun" w:hAnsi="Times New Roman" w:cs="Times New Roman"/>
          <w:lang w:eastAsia="zh-CN"/>
        </w:rPr>
        <w:t>______</w:t>
      </w:r>
      <w:r w:rsidR="00C32752">
        <w:rPr>
          <w:rFonts w:ascii="Times New Roman" w:eastAsia="SimSun" w:hAnsi="Times New Roman" w:cs="Times New Roman"/>
          <w:lang w:eastAsia="zh-CN"/>
        </w:rPr>
        <w:t xml:space="preserve"> </w:t>
      </w:r>
      <w:r w:rsidRPr="00063EC4">
        <w:rPr>
          <w:rFonts w:ascii="Times New Roman" w:eastAsia="SimSun" w:hAnsi="Times New Roman" w:cs="Times New Roman"/>
          <w:lang w:eastAsia="zh-CN"/>
        </w:rPr>
        <w:t>Date_____________</w:t>
      </w:r>
    </w:p>
    <w:sectPr w:rsidR="00B15567" w:rsidRPr="00063E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C272A" w14:textId="77777777" w:rsidR="00063EC4" w:rsidRDefault="00063EC4" w:rsidP="00C663EA">
      <w:r>
        <w:separator/>
      </w:r>
    </w:p>
  </w:endnote>
  <w:endnote w:type="continuationSeparator" w:id="0">
    <w:p w14:paraId="70DB2DDA" w14:textId="77777777" w:rsidR="00063EC4" w:rsidRDefault="00063EC4" w:rsidP="00C6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40042" w14:textId="77777777" w:rsidR="00063EC4" w:rsidRDefault="00063EC4" w:rsidP="00C663EA">
      <w:r>
        <w:separator/>
      </w:r>
    </w:p>
  </w:footnote>
  <w:footnote w:type="continuationSeparator" w:id="0">
    <w:p w14:paraId="7F181207" w14:textId="77777777" w:rsidR="00063EC4" w:rsidRDefault="00063EC4" w:rsidP="00C6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revisionView w:inkAnnotations="0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C6"/>
    <w:rsid w:val="00063EC4"/>
    <w:rsid w:val="000B5345"/>
    <w:rsid w:val="0010385F"/>
    <w:rsid w:val="001A0BB7"/>
    <w:rsid w:val="001D030A"/>
    <w:rsid w:val="001F3007"/>
    <w:rsid w:val="002812EC"/>
    <w:rsid w:val="00295C98"/>
    <w:rsid w:val="002C573E"/>
    <w:rsid w:val="002E0F45"/>
    <w:rsid w:val="00333476"/>
    <w:rsid w:val="00341F97"/>
    <w:rsid w:val="00456846"/>
    <w:rsid w:val="00472A34"/>
    <w:rsid w:val="00476A43"/>
    <w:rsid w:val="00481794"/>
    <w:rsid w:val="004E3B7A"/>
    <w:rsid w:val="004F503F"/>
    <w:rsid w:val="005D0768"/>
    <w:rsid w:val="00604F9B"/>
    <w:rsid w:val="00686720"/>
    <w:rsid w:val="00715169"/>
    <w:rsid w:val="00801449"/>
    <w:rsid w:val="00821B54"/>
    <w:rsid w:val="00854F8F"/>
    <w:rsid w:val="00861372"/>
    <w:rsid w:val="00895B2E"/>
    <w:rsid w:val="008E7C3D"/>
    <w:rsid w:val="009321C6"/>
    <w:rsid w:val="009C1608"/>
    <w:rsid w:val="00A25432"/>
    <w:rsid w:val="00A82B69"/>
    <w:rsid w:val="00AA38ED"/>
    <w:rsid w:val="00B15567"/>
    <w:rsid w:val="00B44216"/>
    <w:rsid w:val="00BD0443"/>
    <w:rsid w:val="00C21989"/>
    <w:rsid w:val="00C32752"/>
    <w:rsid w:val="00C663EA"/>
    <w:rsid w:val="00CD5364"/>
    <w:rsid w:val="00CE3407"/>
    <w:rsid w:val="00D25D0C"/>
    <w:rsid w:val="00D31C65"/>
    <w:rsid w:val="00D34F2A"/>
    <w:rsid w:val="00D35323"/>
    <w:rsid w:val="00D704FF"/>
    <w:rsid w:val="00D93102"/>
    <w:rsid w:val="00D9595F"/>
    <w:rsid w:val="00DE555E"/>
    <w:rsid w:val="00E13985"/>
    <w:rsid w:val="00E44151"/>
    <w:rsid w:val="00EA1CC3"/>
    <w:rsid w:val="00F13212"/>
    <w:rsid w:val="00F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49BD2F6"/>
  <w15:chartTrackingRefBased/>
  <w15:docId w15:val="{0FCFAE53-50FC-4A60-BBAF-9A5B7F7F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34F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34F2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663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663EA"/>
  </w:style>
  <w:style w:type="paragraph" w:styleId="a8">
    <w:name w:val="footer"/>
    <w:basedOn w:val="a"/>
    <w:link w:val="a9"/>
    <w:uiPriority w:val="99"/>
    <w:unhideWhenUsed/>
    <w:rsid w:val="00C663E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663EA"/>
  </w:style>
  <w:style w:type="character" w:styleId="aa">
    <w:name w:val="annotation reference"/>
    <w:basedOn w:val="a0"/>
    <w:uiPriority w:val="99"/>
    <w:semiHidden/>
    <w:unhideWhenUsed/>
    <w:rsid w:val="00C3275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C32752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C32752"/>
  </w:style>
  <w:style w:type="paragraph" w:styleId="ad">
    <w:name w:val="annotation subject"/>
    <w:basedOn w:val="ab"/>
    <w:next w:val="ab"/>
    <w:link w:val="ae"/>
    <w:uiPriority w:val="99"/>
    <w:semiHidden/>
    <w:unhideWhenUsed/>
    <w:rsid w:val="00C32752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C32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1FFC339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Tokyo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Su</dc:creator>
  <cp:keywords/>
  <dc:description/>
  <cp:lastModifiedBy>鈴木　容子</cp:lastModifiedBy>
  <cp:revision>11</cp:revision>
  <cp:lastPrinted>2019-10-25T01:29:00Z</cp:lastPrinted>
  <dcterms:created xsi:type="dcterms:W3CDTF">2019-10-18T04:46:00Z</dcterms:created>
  <dcterms:modified xsi:type="dcterms:W3CDTF">2019-11-14T04:23:00Z</dcterms:modified>
</cp:coreProperties>
</file>